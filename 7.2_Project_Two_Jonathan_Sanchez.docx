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AB93" w14:textId="6F5A1651" w:rsidR="00C94812" w:rsidRDefault="002176C7" w:rsidP="00A346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7-2 Project Two</w:t>
      </w:r>
    </w:p>
    <w:p w14:paraId="054FF33F" w14:textId="4CC92B27" w:rsidR="002176C7" w:rsidRPr="00CF66F8" w:rsidRDefault="002176C7" w:rsidP="00A346D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C. Sanchez</w:t>
      </w:r>
    </w:p>
    <w:p w14:paraId="5B37F66D" w14:textId="3B3666D9" w:rsidR="00CF66F8" w:rsidRPr="00CF66F8" w:rsidRDefault="002176C7" w:rsidP="00CF66F8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29, 2024</w:t>
      </w:r>
    </w:p>
    <w:p w14:paraId="0CF58D24" w14:textId="3FFFEDF4" w:rsidR="00D47ADE" w:rsidRDefault="00CF66F8" w:rsidP="00D47A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AC83AE" w14:textId="339D74EB" w:rsidR="002D36D0" w:rsidRDefault="002176C7" w:rsidP="002D3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13F">
        <w:rPr>
          <w:rFonts w:ascii="Times New Roman" w:hAnsi="Times New Roman" w:cs="Times New Roman"/>
          <w:sz w:val="24"/>
          <w:szCs w:val="24"/>
        </w:rPr>
        <w:t xml:space="preserve">Testing is a crucial part of the Software Development Lifecycle (SDLC). </w:t>
      </w:r>
      <w:r w:rsidR="00014E58">
        <w:rPr>
          <w:rFonts w:ascii="Times New Roman" w:hAnsi="Times New Roman" w:cs="Times New Roman"/>
          <w:sz w:val="24"/>
          <w:szCs w:val="24"/>
        </w:rPr>
        <w:t xml:space="preserve">When people think about testing software, they often only think </w:t>
      </w:r>
      <w:r w:rsidR="00DD14E2">
        <w:rPr>
          <w:rFonts w:ascii="Times New Roman" w:hAnsi="Times New Roman" w:cs="Times New Roman"/>
          <w:sz w:val="24"/>
          <w:szCs w:val="24"/>
        </w:rPr>
        <w:t>it is used to</w:t>
      </w:r>
      <w:r w:rsidR="00014E58">
        <w:rPr>
          <w:rFonts w:ascii="Times New Roman" w:hAnsi="Times New Roman" w:cs="Times New Roman"/>
          <w:sz w:val="24"/>
          <w:szCs w:val="24"/>
        </w:rPr>
        <w:t xml:space="preserve"> detect bugs in software. However, software testing is</w:t>
      </w:r>
      <w:r w:rsidR="002D36D0">
        <w:rPr>
          <w:rFonts w:ascii="Times New Roman" w:hAnsi="Times New Roman" w:cs="Times New Roman"/>
          <w:sz w:val="24"/>
          <w:szCs w:val="24"/>
        </w:rPr>
        <w:t xml:space="preserve"> </w:t>
      </w:r>
      <w:r w:rsidR="00014E58">
        <w:rPr>
          <w:rFonts w:ascii="Times New Roman" w:hAnsi="Times New Roman" w:cs="Times New Roman"/>
          <w:sz w:val="24"/>
          <w:szCs w:val="24"/>
        </w:rPr>
        <w:t xml:space="preserve">much more than detecting bugs, it is used to </w:t>
      </w:r>
      <w:r w:rsidR="002D36D0">
        <w:rPr>
          <w:rFonts w:ascii="Times New Roman" w:hAnsi="Times New Roman" w:cs="Times New Roman"/>
          <w:sz w:val="24"/>
          <w:szCs w:val="24"/>
        </w:rPr>
        <w:t>verify and validate the customer’s requirements</w:t>
      </w:r>
      <w:r w:rsidR="00014E58">
        <w:rPr>
          <w:rFonts w:ascii="Times New Roman" w:hAnsi="Times New Roman" w:cs="Times New Roman"/>
          <w:sz w:val="24"/>
          <w:szCs w:val="24"/>
        </w:rPr>
        <w:t>,</w:t>
      </w:r>
      <w:r w:rsidR="002D36D0">
        <w:rPr>
          <w:rFonts w:ascii="Times New Roman" w:hAnsi="Times New Roman" w:cs="Times New Roman"/>
          <w:sz w:val="24"/>
          <w:szCs w:val="24"/>
        </w:rPr>
        <w:t xml:space="preserve"> </w:t>
      </w:r>
      <w:r w:rsidR="00014E58">
        <w:rPr>
          <w:rFonts w:ascii="Times New Roman" w:hAnsi="Times New Roman" w:cs="Times New Roman"/>
          <w:sz w:val="24"/>
          <w:szCs w:val="24"/>
        </w:rPr>
        <w:t xml:space="preserve">and </w:t>
      </w:r>
      <w:r w:rsidR="002D36D0">
        <w:rPr>
          <w:rFonts w:ascii="Times New Roman" w:hAnsi="Times New Roman" w:cs="Times New Roman"/>
          <w:sz w:val="24"/>
          <w:szCs w:val="24"/>
        </w:rPr>
        <w:t xml:space="preserve">ensure software is </w:t>
      </w:r>
      <w:r w:rsidR="00014E58">
        <w:rPr>
          <w:rFonts w:ascii="Times New Roman" w:hAnsi="Times New Roman" w:cs="Times New Roman"/>
          <w:sz w:val="24"/>
          <w:szCs w:val="24"/>
        </w:rPr>
        <w:t>efficient</w:t>
      </w:r>
      <w:r w:rsidR="002D36D0">
        <w:rPr>
          <w:rFonts w:ascii="Times New Roman" w:hAnsi="Times New Roman" w:cs="Times New Roman"/>
          <w:sz w:val="24"/>
          <w:szCs w:val="24"/>
        </w:rPr>
        <w:t xml:space="preserve"> and </w:t>
      </w:r>
      <w:r w:rsidR="00014E58">
        <w:rPr>
          <w:rFonts w:ascii="Times New Roman" w:hAnsi="Times New Roman" w:cs="Times New Roman"/>
          <w:sz w:val="24"/>
          <w:szCs w:val="24"/>
        </w:rPr>
        <w:t>secure</w:t>
      </w:r>
      <w:r w:rsidR="002D36D0">
        <w:rPr>
          <w:rFonts w:ascii="Times New Roman" w:hAnsi="Times New Roman" w:cs="Times New Roman"/>
          <w:sz w:val="24"/>
          <w:szCs w:val="24"/>
        </w:rPr>
        <w:t xml:space="preserve">. </w:t>
      </w:r>
      <w:r w:rsidR="00DD14E2">
        <w:rPr>
          <w:rFonts w:ascii="Times New Roman" w:hAnsi="Times New Roman" w:cs="Times New Roman"/>
          <w:sz w:val="24"/>
          <w:szCs w:val="24"/>
        </w:rPr>
        <w:t xml:space="preserve">The test cases written in Project One are used to verify and validate the quality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D14E2">
        <w:rPr>
          <w:rFonts w:ascii="Times New Roman" w:hAnsi="Times New Roman" w:cs="Times New Roman"/>
          <w:sz w:val="24"/>
          <w:szCs w:val="24"/>
        </w:rPr>
        <w:t xml:space="preserve">implemented </w:t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="00A27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provided for the Contact Service, Task Service, and Appointment Service</w:t>
      </w:r>
      <w:r w:rsidR="00DD14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C5FCD6" w14:textId="6EC56013" w:rsidR="00987AE5" w:rsidRDefault="0054467A" w:rsidP="002D36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approach taken in Project One was to understand the requirements and determine the logic needed for the implementation of said requirements. </w:t>
      </w:r>
      <w:r w:rsidR="00A34012">
        <w:rPr>
          <w:rFonts w:ascii="Times New Roman" w:hAnsi="Times New Roman" w:cs="Times New Roman"/>
          <w:sz w:val="24"/>
          <w:szCs w:val="24"/>
        </w:rPr>
        <w:t>As well as ensure that proper coding techniques were followed during implementation</w:t>
      </w:r>
      <w:r w:rsidR="00DD14E2">
        <w:rPr>
          <w:rFonts w:ascii="Times New Roman" w:hAnsi="Times New Roman" w:cs="Times New Roman"/>
          <w:sz w:val="24"/>
          <w:szCs w:val="24"/>
        </w:rPr>
        <w:t xml:space="preserve"> through testing</w:t>
      </w:r>
      <w:r w:rsidR="00A340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0D4D06"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 xml:space="preserve"> the test </w:t>
      </w:r>
      <w:r w:rsidR="000D4D06">
        <w:rPr>
          <w:rFonts w:ascii="Times New Roman" w:hAnsi="Times New Roman" w:cs="Times New Roman"/>
          <w:sz w:val="24"/>
          <w:szCs w:val="24"/>
        </w:rPr>
        <w:t xml:space="preserve">cases I often referred to the requirements to write the separate JUnit tests and to ensure that each requirement was properly met. In the testing </w:t>
      </w:r>
      <w:r>
        <w:rPr>
          <w:rFonts w:ascii="Times New Roman" w:hAnsi="Times New Roman" w:cs="Times New Roman"/>
          <w:sz w:val="24"/>
          <w:szCs w:val="24"/>
        </w:rPr>
        <w:t>environment</w:t>
      </w:r>
      <w:r w:rsidR="000D4D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 used the ‘@Test’ annotation to</w:t>
      </w:r>
      <w:r w:rsidR="00A34012">
        <w:rPr>
          <w:rFonts w:ascii="Times New Roman" w:hAnsi="Times New Roman" w:cs="Times New Roman"/>
          <w:sz w:val="24"/>
          <w:szCs w:val="24"/>
        </w:rPr>
        <w:t xml:space="preserve"> tell JUnit to</w:t>
      </w:r>
      <w:r w:rsidR="00A34012" w:rsidRPr="00A34012">
        <w:rPr>
          <w:rFonts w:ascii="Times New Roman" w:hAnsi="Times New Roman" w:cs="Times New Roman"/>
          <w:sz w:val="24"/>
          <w:szCs w:val="24"/>
        </w:rPr>
        <w:t xml:space="preserve"> run the method</w:t>
      </w:r>
      <w:r w:rsidR="00A34012">
        <w:rPr>
          <w:rFonts w:ascii="Times New Roman" w:hAnsi="Times New Roman" w:cs="Times New Roman"/>
          <w:sz w:val="24"/>
          <w:szCs w:val="24"/>
        </w:rPr>
        <w:t xml:space="preserve">(s) as </w:t>
      </w:r>
      <w:r w:rsidR="000D4D06">
        <w:rPr>
          <w:rFonts w:ascii="Times New Roman" w:hAnsi="Times New Roman" w:cs="Times New Roman"/>
          <w:sz w:val="24"/>
          <w:szCs w:val="24"/>
        </w:rPr>
        <w:t>separate t</w:t>
      </w:r>
      <w:r w:rsidR="00A34012">
        <w:rPr>
          <w:rFonts w:ascii="Times New Roman" w:hAnsi="Times New Roman" w:cs="Times New Roman"/>
          <w:sz w:val="24"/>
          <w:szCs w:val="24"/>
        </w:rPr>
        <w:t xml:space="preserve">est </w:t>
      </w:r>
      <w:r w:rsidR="000D4D06">
        <w:rPr>
          <w:rFonts w:ascii="Times New Roman" w:hAnsi="Times New Roman" w:cs="Times New Roman"/>
          <w:sz w:val="24"/>
          <w:szCs w:val="24"/>
        </w:rPr>
        <w:t>c</w:t>
      </w:r>
      <w:r w:rsidR="00A34012">
        <w:rPr>
          <w:rFonts w:ascii="Times New Roman" w:hAnsi="Times New Roman" w:cs="Times New Roman"/>
          <w:sz w:val="24"/>
          <w:szCs w:val="24"/>
        </w:rPr>
        <w:t>ase</w:t>
      </w:r>
      <w:r w:rsidR="000D4D06">
        <w:rPr>
          <w:rFonts w:ascii="Times New Roman" w:hAnsi="Times New Roman" w:cs="Times New Roman"/>
          <w:sz w:val="24"/>
          <w:szCs w:val="24"/>
        </w:rPr>
        <w:t>s</w:t>
      </w:r>
      <w:r w:rsidR="00A34012">
        <w:rPr>
          <w:rFonts w:ascii="Times New Roman" w:hAnsi="Times New Roman" w:cs="Times New Roman"/>
          <w:sz w:val="24"/>
          <w:szCs w:val="24"/>
        </w:rPr>
        <w:t>. When the test</w:t>
      </w:r>
      <w:r w:rsidR="000D4D06">
        <w:rPr>
          <w:rFonts w:ascii="Times New Roman" w:hAnsi="Times New Roman" w:cs="Times New Roman"/>
          <w:sz w:val="24"/>
          <w:szCs w:val="24"/>
        </w:rPr>
        <w:t>s</w:t>
      </w:r>
      <w:r w:rsidR="00A34012">
        <w:rPr>
          <w:rFonts w:ascii="Times New Roman" w:hAnsi="Times New Roman" w:cs="Times New Roman"/>
          <w:sz w:val="24"/>
          <w:szCs w:val="24"/>
        </w:rPr>
        <w:t xml:space="preserve"> </w:t>
      </w:r>
      <w:r w:rsidR="000D4D06">
        <w:rPr>
          <w:rFonts w:ascii="Times New Roman" w:hAnsi="Times New Roman" w:cs="Times New Roman"/>
          <w:sz w:val="24"/>
          <w:szCs w:val="24"/>
        </w:rPr>
        <w:t xml:space="preserve">are </w:t>
      </w:r>
      <w:r w:rsidR="00A34012">
        <w:rPr>
          <w:rFonts w:ascii="Times New Roman" w:hAnsi="Times New Roman" w:cs="Times New Roman"/>
          <w:sz w:val="24"/>
          <w:szCs w:val="24"/>
        </w:rPr>
        <w:t>initiated, JUnit will construct a new</w:t>
      </w:r>
      <w:r w:rsidR="00A34012" w:rsidRPr="00A34012">
        <w:rPr>
          <w:rFonts w:ascii="Times New Roman" w:hAnsi="Times New Roman" w:cs="Times New Roman"/>
          <w:sz w:val="24"/>
          <w:szCs w:val="24"/>
        </w:rPr>
        <w:t xml:space="preserve"> instance of the class </w:t>
      </w:r>
      <w:r w:rsidR="00A34012">
        <w:rPr>
          <w:rFonts w:ascii="Times New Roman" w:hAnsi="Times New Roman" w:cs="Times New Roman"/>
          <w:sz w:val="24"/>
          <w:szCs w:val="24"/>
        </w:rPr>
        <w:t xml:space="preserve">and </w:t>
      </w:r>
      <w:r w:rsidR="00A34012" w:rsidRPr="00A34012">
        <w:rPr>
          <w:rFonts w:ascii="Times New Roman" w:hAnsi="Times New Roman" w:cs="Times New Roman"/>
          <w:sz w:val="24"/>
          <w:szCs w:val="24"/>
        </w:rPr>
        <w:t>invoke the annotated method</w:t>
      </w:r>
      <w:r w:rsidR="000D4D06">
        <w:rPr>
          <w:rFonts w:ascii="Times New Roman" w:hAnsi="Times New Roman" w:cs="Times New Roman"/>
          <w:sz w:val="24"/>
          <w:szCs w:val="24"/>
        </w:rPr>
        <w:t>s</w:t>
      </w:r>
      <w:r w:rsidR="00A34012" w:rsidRPr="00A34012">
        <w:rPr>
          <w:rFonts w:ascii="Times New Roman" w:hAnsi="Times New Roman" w:cs="Times New Roman"/>
          <w:sz w:val="24"/>
          <w:szCs w:val="24"/>
        </w:rPr>
        <w:t xml:space="preserve">. </w:t>
      </w:r>
      <w:r w:rsidR="00A34012">
        <w:rPr>
          <w:rFonts w:ascii="Times New Roman" w:hAnsi="Times New Roman" w:cs="Times New Roman"/>
          <w:sz w:val="24"/>
          <w:szCs w:val="24"/>
        </w:rPr>
        <w:t>If the test fails, JUnit will return an exception</w:t>
      </w:r>
      <w:r w:rsidR="00A34012" w:rsidRPr="00A34012">
        <w:rPr>
          <w:rFonts w:ascii="Times New Roman" w:hAnsi="Times New Roman" w:cs="Times New Roman"/>
          <w:sz w:val="24"/>
          <w:szCs w:val="24"/>
        </w:rPr>
        <w:t xml:space="preserve">. </w:t>
      </w:r>
      <w:r w:rsidR="00A34012">
        <w:rPr>
          <w:rFonts w:ascii="Times New Roman" w:hAnsi="Times New Roman" w:cs="Times New Roman"/>
          <w:sz w:val="24"/>
          <w:szCs w:val="24"/>
        </w:rPr>
        <w:t>For the test to be considered a pass, it will not return an exception</w:t>
      </w:r>
      <w:r w:rsidR="00A34012" w:rsidRPr="00A34012">
        <w:rPr>
          <w:rFonts w:ascii="Times New Roman" w:hAnsi="Times New Roman" w:cs="Times New Roman"/>
          <w:sz w:val="24"/>
          <w:szCs w:val="24"/>
        </w:rPr>
        <w:t>.</w:t>
      </w:r>
      <w:r w:rsidR="00A34012">
        <w:rPr>
          <w:rFonts w:ascii="Times New Roman" w:hAnsi="Times New Roman" w:cs="Times New Roman"/>
          <w:sz w:val="24"/>
          <w:szCs w:val="24"/>
        </w:rPr>
        <w:t xml:space="preserve"> The approach to understand and properly implement the requirements allowed me to implement </w:t>
      </w:r>
      <w:r w:rsidR="00987AE5">
        <w:rPr>
          <w:rFonts w:ascii="Times New Roman" w:hAnsi="Times New Roman" w:cs="Times New Roman"/>
          <w:sz w:val="24"/>
          <w:szCs w:val="24"/>
        </w:rPr>
        <w:t xml:space="preserve">effective Test Cases that provided relatively high coverage. </w:t>
      </w:r>
    </w:p>
    <w:p w14:paraId="44F92EE2" w14:textId="77777777" w:rsidR="00254184" w:rsidRDefault="00BE3E13" w:rsidP="00987A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Appointment Service package had an overall Test Coverage of 81.15%. The Contact Service package had an overall Test Coverage of 80.17%, and the Task Service Package had a 79.55% Test Coverage. The overall Test Coverage for all Test Cases and packages is 80.30%. </w:t>
      </w:r>
    </w:p>
    <w:p w14:paraId="2D5462A5" w14:textId="605F597E" w:rsidR="00254184" w:rsidRDefault="00254184" w:rsidP="0025418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AAC86" wp14:editId="159B4AD6">
            <wp:extent cx="2649041" cy="846667"/>
            <wp:effectExtent l="0" t="0" r="5715" b="4445"/>
            <wp:docPr id="955580696" name="Picture 3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0696" name="Picture 3" descr="A screenshot of a servi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01" cy="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B497" w14:textId="1F91897E" w:rsidR="0054467A" w:rsidRDefault="00BE3E13" w:rsidP="00254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tests with coverage provides information that allows me to refine or change my approach and test cases. I</w:t>
      </w:r>
      <w:r w:rsidR="00A27416">
        <w:rPr>
          <w:rFonts w:ascii="Times New Roman" w:hAnsi="Times New Roman" w:cs="Times New Roman"/>
          <w:sz w:val="24"/>
          <w:szCs w:val="24"/>
        </w:rPr>
        <w:t>f my tests do not have enough coverage I can</w:t>
      </w:r>
      <w:r>
        <w:rPr>
          <w:rFonts w:ascii="Times New Roman" w:hAnsi="Times New Roman" w:cs="Times New Roman"/>
          <w:sz w:val="24"/>
          <w:szCs w:val="24"/>
        </w:rPr>
        <w:t xml:space="preserve"> navigate to specific functions and see what statements are </w:t>
      </w:r>
      <w:r w:rsidR="000F36E6">
        <w:rPr>
          <w:rFonts w:ascii="Times New Roman" w:hAnsi="Times New Roman" w:cs="Times New Roman"/>
          <w:sz w:val="24"/>
          <w:szCs w:val="24"/>
        </w:rPr>
        <w:t xml:space="preserve">covered and which are not. </w:t>
      </w:r>
      <w:r w:rsidR="00A27416">
        <w:rPr>
          <w:rFonts w:ascii="Times New Roman" w:hAnsi="Times New Roman" w:cs="Times New Roman"/>
          <w:sz w:val="24"/>
          <w:szCs w:val="24"/>
        </w:rPr>
        <w:t>Knowing which statements do not have coverage allows me to</w:t>
      </w:r>
      <w:r w:rsidR="000F36E6">
        <w:rPr>
          <w:rFonts w:ascii="Times New Roman" w:hAnsi="Times New Roman" w:cs="Times New Roman"/>
          <w:sz w:val="24"/>
          <w:szCs w:val="24"/>
        </w:rPr>
        <w:t xml:space="preserve"> </w:t>
      </w:r>
      <w:r w:rsidR="00A27416">
        <w:rPr>
          <w:rFonts w:ascii="Times New Roman" w:hAnsi="Times New Roman" w:cs="Times New Roman"/>
          <w:sz w:val="24"/>
          <w:szCs w:val="24"/>
        </w:rPr>
        <w:t>write a new</w:t>
      </w:r>
      <w:r w:rsidR="000F36E6">
        <w:rPr>
          <w:rFonts w:ascii="Times New Roman" w:hAnsi="Times New Roman" w:cs="Times New Roman"/>
          <w:sz w:val="24"/>
          <w:szCs w:val="24"/>
        </w:rPr>
        <w:t xml:space="preserve"> test case to handle/test the uncovered statements or refine previously written cases. </w:t>
      </w:r>
      <w:r w:rsidR="0039413F">
        <w:rPr>
          <w:rFonts w:ascii="Times New Roman" w:hAnsi="Times New Roman" w:cs="Times New Roman"/>
          <w:sz w:val="24"/>
          <w:szCs w:val="24"/>
        </w:rPr>
        <w:t xml:space="preserve">Running the </w:t>
      </w:r>
      <w:r w:rsidR="0054467A">
        <w:rPr>
          <w:rFonts w:ascii="Times New Roman" w:hAnsi="Times New Roman" w:cs="Times New Roman"/>
          <w:sz w:val="24"/>
          <w:szCs w:val="24"/>
        </w:rPr>
        <w:t>J</w:t>
      </w:r>
      <w:r w:rsidR="0039413F">
        <w:rPr>
          <w:rFonts w:ascii="Times New Roman" w:hAnsi="Times New Roman" w:cs="Times New Roman"/>
          <w:sz w:val="24"/>
          <w:szCs w:val="24"/>
        </w:rPr>
        <w:t>U</w:t>
      </w:r>
      <w:r w:rsidR="0054467A">
        <w:rPr>
          <w:rFonts w:ascii="Times New Roman" w:hAnsi="Times New Roman" w:cs="Times New Roman"/>
          <w:sz w:val="24"/>
          <w:szCs w:val="24"/>
        </w:rPr>
        <w:t xml:space="preserve">nit Tests with coverage ensures that </w:t>
      </w:r>
      <w:r w:rsidR="00A27416">
        <w:rPr>
          <w:rFonts w:ascii="Times New Roman" w:hAnsi="Times New Roman" w:cs="Times New Roman"/>
          <w:sz w:val="24"/>
          <w:szCs w:val="24"/>
        </w:rPr>
        <w:t xml:space="preserve">the requirements are efficiently implemented without errors or issues. </w:t>
      </w:r>
    </w:p>
    <w:p w14:paraId="59914029" w14:textId="3EA92793" w:rsidR="00BF3D91" w:rsidRDefault="005B01CA" w:rsidP="00987A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7416">
        <w:rPr>
          <w:rFonts w:ascii="Times New Roman" w:hAnsi="Times New Roman" w:cs="Times New Roman"/>
          <w:sz w:val="24"/>
          <w:szCs w:val="24"/>
        </w:rPr>
        <w:t>echnically sound and efficient code</w:t>
      </w:r>
      <w:r>
        <w:rPr>
          <w:rFonts w:ascii="Times New Roman" w:hAnsi="Times New Roman" w:cs="Times New Roman"/>
          <w:sz w:val="24"/>
          <w:szCs w:val="24"/>
        </w:rPr>
        <w:t xml:space="preserve"> mitigates risk and ensures the quality of the software. I ensured that my code </w:t>
      </w:r>
      <w:r w:rsidR="00BF3D91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technically sound by </w:t>
      </w:r>
      <w:r w:rsidR="00BF3D91">
        <w:rPr>
          <w:rFonts w:ascii="Times New Roman" w:hAnsi="Times New Roman" w:cs="Times New Roman"/>
          <w:sz w:val="24"/>
          <w:szCs w:val="24"/>
        </w:rPr>
        <w:t xml:space="preserve">implementing error handling </w:t>
      </w:r>
      <w:proofErr w:type="gramStart"/>
      <w:r w:rsidR="00BF3D9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BF3D91">
        <w:rPr>
          <w:rFonts w:ascii="Times New Roman" w:hAnsi="Times New Roman" w:cs="Times New Roman"/>
          <w:sz w:val="24"/>
          <w:szCs w:val="24"/>
        </w:rPr>
        <w:t xml:space="preserve"> that below for all the specified boundaries in the Appointment, Task, and Contact classes. </w:t>
      </w:r>
    </w:p>
    <w:p w14:paraId="614320F7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(</w:t>
      </w:r>
      <w:proofErr w:type="spellStart"/>
      <w:r w:rsidRPr="00BF3D91">
        <w:rPr>
          <w:rFonts w:ascii="Menlo" w:eastAsia="Times New Roman" w:hAnsi="Menlo" w:cs="Menlo"/>
          <w:color w:val="E1EFFF"/>
          <w:sz w:val="18"/>
          <w:szCs w:val="18"/>
        </w:rPr>
        <w:t>appointmentId</w:t>
      </w:r>
      <w:proofErr w:type="spellEnd"/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==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628C"/>
          <w:sz w:val="18"/>
          <w:szCs w:val="18"/>
        </w:rPr>
        <w:t>null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||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r w:rsidRPr="00BF3D91">
        <w:rPr>
          <w:rFonts w:ascii="Menlo" w:eastAsia="Times New Roman" w:hAnsi="Menlo" w:cs="Menlo"/>
          <w:color w:val="E1EFFF"/>
          <w:sz w:val="18"/>
          <w:szCs w:val="18"/>
        </w:rPr>
        <w:t>appointmentId.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length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&gt;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628C"/>
          <w:sz w:val="18"/>
          <w:szCs w:val="18"/>
        </w:rPr>
        <w:t>10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6754892E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   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throw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new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IllegalArgumentException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gramEnd"/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Invalid Appointment Id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311FA7AB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50020C5F" w14:textId="77777777" w:rsidR="00BF3D91" w:rsidRDefault="00BF3D91" w:rsidP="00BF3D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992162" w14:textId="77777777" w:rsidR="00BF3D91" w:rsidRDefault="00BF3D91" w:rsidP="00BF3D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second way that I ensure the code is technically sound is by writing </w:t>
      </w:r>
      <w:r w:rsidR="005B01CA">
        <w:rPr>
          <w:rFonts w:ascii="Times New Roman" w:hAnsi="Times New Roman" w:cs="Times New Roman"/>
          <w:sz w:val="24"/>
          <w:szCs w:val="24"/>
        </w:rPr>
        <w:t xml:space="preserve">test cases to validate </w:t>
      </w:r>
      <w:r>
        <w:rPr>
          <w:rFonts w:ascii="Times New Roman" w:hAnsi="Times New Roman" w:cs="Times New Roman"/>
          <w:sz w:val="24"/>
          <w:szCs w:val="24"/>
        </w:rPr>
        <w:t xml:space="preserve">the logic and processes used to meet the requirements. </w:t>
      </w:r>
    </w:p>
    <w:p w14:paraId="718A6B0E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@</w:t>
      </w:r>
      <w:r w:rsidRPr="00BF3D91">
        <w:rPr>
          <w:rFonts w:ascii="Menlo" w:eastAsia="Times New Roman" w:hAnsi="Menlo" w:cs="Menlo"/>
          <w:i/>
          <w:iCs/>
          <w:color w:val="FF68B8"/>
          <w:sz w:val="18"/>
          <w:szCs w:val="18"/>
        </w:rPr>
        <w:t>Test</w:t>
      </w:r>
    </w:p>
    <w:p w14:paraId="6639E0E9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</w:p>
    <w:p w14:paraId="557628FA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BF3D91">
        <w:rPr>
          <w:rFonts w:ascii="Menlo" w:eastAsia="Times New Roman" w:hAnsi="Menlo" w:cs="Menlo"/>
          <w:i/>
          <w:iCs/>
          <w:color w:val="FFC600"/>
          <w:sz w:val="18"/>
          <w:szCs w:val="18"/>
        </w:rPr>
        <w:t>public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void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testAddContact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310EF2F6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ContactService</w:t>
      </w:r>
      <w:proofErr w:type="spellEnd"/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contactService</w:t>
      </w:r>
      <w:proofErr w:type="spellEnd"/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new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ContactService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258B8FAD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proofErr w:type="spellEnd"/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FF9D00"/>
          <w:sz w:val="18"/>
          <w:szCs w:val="18"/>
        </w:rPr>
        <w:t>new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gramEnd"/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12345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Jonathan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Sanchez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5555555555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123 Main St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76139E2F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F3D91">
        <w:rPr>
          <w:rFonts w:ascii="Menlo" w:eastAsia="Times New Roman" w:hAnsi="Menlo" w:cs="Menlo"/>
          <w:i/>
          <w:iCs/>
          <w:color w:val="0088FF"/>
          <w:sz w:val="18"/>
          <w:szCs w:val="18"/>
        </w:rPr>
        <w:t>/*Check that the contact has been added, the test should return true if it has been added*/</w:t>
      </w:r>
    </w:p>
    <w:p w14:paraId="69A87612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End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contactService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addContact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7EC67A42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getContactID</w:t>
      </w:r>
      <w:proofErr w:type="spellEnd"/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equals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12345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1F4D417F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getFirstName</w:t>
      </w:r>
      <w:proofErr w:type="spellEnd"/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equals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Jonathan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71D660DA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getLastName</w:t>
      </w:r>
      <w:proofErr w:type="spellEnd"/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equals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Sanchez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484E827B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getPhoneNumber</w:t>
      </w:r>
      <w:proofErr w:type="spellEnd"/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equals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5555555555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06F0891F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lastRenderedPageBreak/>
        <w:t xml:space="preserve">        </w:t>
      </w:r>
      <w:proofErr w:type="spell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Start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getAddress</w:t>
      </w:r>
      <w:proofErr w:type="spellEnd"/>
      <w:proofErr w:type="gramEnd"/>
      <w:r w:rsidRPr="00BF3D91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equals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A5FF90"/>
          <w:sz w:val="18"/>
          <w:szCs w:val="18"/>
        </w:rPr>
        <w:t>123 Main St</w:t>
      </w:r>
      <w:r w:rsidRPr="00BF3D91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54C914F8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E1EFFF"/>
          <w:sz w:val="18"/>
          <w:szCs w:val="18"/>
        </w:rPr>
        <w:t xml:space="preserve">        </w:t>
      </w:r>
      <w:r w:rsidRPr="00BF3D91">
        <w:rPr>
          <w:rFonts w:ascii="Menlo" w:eastAsia="Times New Roman" w:hAnsi="Menlo" w:cs="Menlo"/>
          <w:i/>
          <w:iCs/>
          <w:color w:val="0088FF"/>
          <w:sz w:val="18"/>
          <w:szCs w:val="18"/>
        </w:rPr>
        <w:t>//Verify that the contact exists in the list</w:t>
      </w:r>
    </w:p>
    <w:p w14:paraId="41365C77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assertTrue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End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contactService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9EFFFF"/>
          <w:sz w:val="18"/>
          <w:szCs w:val="18"/>
        </w:rPr>
        <w:t>list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contains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5D860A0F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</w:p>
    <w:p w14:paraId="7A3CD091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F3D91">
        <w:rPr>
          <w:rFonts w:ascii="Menlo" w:eastAsia="Times New Roman" w:hAnsi="Menlo" w:cs="Menlo"/>
          <w:i/>
          <w:iCs/>
          <w:color w:val="0088FF"/>
          <w:sz w:val="18"/>
          <w:szCs w:val="18"/>
        </w:rPr>
        <w:t xml:space="preserve">/*Check adding the same contact with the same </w:t>
      </w:r>
      <w:proofErr w:type="spellStart"/>
      <w:r w:rsidRPr="00BF3D91">
        <w:rPr>
          <w:rFonts w:ascii="Menlo" w:eastAsia="Times New Roman" w:hAnsi="Menlo" w:cs="Menlo"/>
          <w:i/>
          <w:iCs/>
          <w:color w:val="0088FF"/>
          <w:sz w:val="18"/>
          <w:szCs w:val="18"/>
        </w:rPr>
        <w:t>contactID</w:t>
      </w:r>
      <w:proofErr w:type="spellEnd"/>
      <w:r w:rsidRPr="00BF3D91">
        <w:rPr>
          <w:rFonts w:ascii="Menlo" w:eastAsia="Times New Roman" w:hAnsi="Menlo" w:cs="Menlo"/>
          <w:i/>
          <w:iCs/>
          <w:color w:val="0088FF"/>
          <w:sz w:val="18"/>
          <w:szCs w:val="18"/>
        </w:rPr>
        <w:t xml:space="preserve"> again. The test should return false if the requirement was properly implemented */</w:t>
      </w:r>
    </w:p>
    <w:p w14:paraId="0A1A32D4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proofErr w:type="gramStart"/>
      <w:r w:rsidRPr="00BF3D91">
        <w:rPr>
          <w:rFonts w:ascii="Menlo" w:eastAsia="Times New Roman" w:hAnsi="Menlo" w:cs="Menlo"/>
          <w:color w:val="FFC600"/>
          <w:sz w:val="18"/>
          <w:szCs w:val="18"/>
        </w:rPr>
        <w:t>assertFalse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proofErr w:type="gramEnd"/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contactService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F3D91">
        <w:rPr>
          <w:rFonts w:ascii="Menlo" w:eastAsia="Times New Roman" w:hAnsi="Menlo" w:cs="Menlo"/>
          <w:color w:val="FFC600"/>
          <w:sz w:val="18"/>
          <w:szCs w:val="18"/>
        </w:rPr>
        <w:t>addContact</w:t>
      </w:r>
      <w:proofErr w:type="spellEnd"/>
      <w:r w:rsidRPr="00BF3D91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F3D91">
        <w:rPr>
          <w:rFonts w:ascii="Menlo" w:eastAsia="Times New Roman" w:hAnsi="Menlo" w:cs="Menlo"/>
          <w:color w:val="FFFFFF"/>
          <w:sz w:val="18"/>
          <w:szCs w:val="18"/>
        </w:rPr>
        <w:t>contact</w:t>
      </w:r>
      <w:r w:rsidRPr="00BF3D91">
        <w:rPr>
          <w:rFonts w:ascii="Menlo" w:eastAsia="Times New Roman" w:hAnsi="Menlo" w:cs="Menlo"/>
          <w:color w:val="FFEE80"/>
          <w:sz w:val="18"/>
          <w:szCs w:val="18"/>
        </w:rPr>
        <w:t>))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;</w:t>
      </w:r>
    </w:p>
    <w:p w14:paraId="2A1CB4ED" w14:textId="77777777" w:rsidR="00BF3D91" w:rsidRPr="00BF3D91" w:rsidRDefault="00BF3D91" w:rsidP="00BF3D91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F3D91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BF3D91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5967F398" w14:textId="77777777" w:rsidR="00BF3D91" w:rsidRDefault="00BF3D91" w:rsidP="00BF3D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CC1EF1" w14:textId="51915F68" w:rsidR="00A27416" w:rsidRDefault="00B847D4" w:rsidP="00BF3D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I</w:t>
      </w:r>
      <w:r w:rsidR="00BF3D91">
        <w:rPr>
          <w:rFonts w:ascii="Times New Roman" w:hAnsi="Times New Roman" w:cs="Times New Roman"/>
          <w:sz w:val="24"/>
          <w:szCs w:val="24"/>
        </w:rPr>
        <w:t xml:space="preserve"> mimicked patterns across the various classes to make the code more maintainable. </w:t>
      </w:r>
      <w:r>
        <w:rPr>
          <w:rFonts w:ascii="Times New Roman" w:hAnsi="Times New Roman" w:cs="Times New Roman"/>
          <w:sz w:val="24"/>
          <w:szCs w:val="24"/>
        </w:rPr>
        <w:t xml:space="preserve">To ensure efficiency, I wrote logical statements that follow optimal processes. </w:t>
      </w:r>
    </w:p>
    <w:p w14:paraId="4AFA331F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i/>
          <w:iCs/>
          <w:color w:val="FFC600"/>
          <w:sz w:val="18"/>
          <w:szCs w:val="18"/>
        </w:rPr>
        <w:t>public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r w:rsidRPr="00B847D4">
        <w:rPr>
          <w:rFonts w:ascii="Menlo" w:eastAsia="Times New Roman" w:hAnsi="Menlo" w:cs="Menlo"/>
          <w:color w:val="FFC600"/>
          <w:sz w:val="18"/>
          <w:szCs w:val="18"/>
        </w:rPr>
        <w:t>boolean</w:t>
      </w:r>
      <w:proofErr w:type="spellEnd"/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proofErr w:type="gramStart"/>
      <w:r w:rsidRPr="00B847D4">
        <w:rPr>
          <w:rFonts w:ascii="Menlo" w:eastAsia="Times New Roman" w:hAnsi="Menlo" w:cs="Menlo"/>
          <w:color w:val="FFC600"/>
          <w:sz w:val="18"/>
          <w:szCs w:val="18"/>
        </w:rPr>
        <w:t>addContact</w:t>
      </w:r>
      <w:proofErr w:type="spellEnd"/>
      <w:r w:rsidRPr="00B847D4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gramEnd"/>
      <w:r w:rsidRPr="00B847D4">
        <w:rPr>
          <w:rFonts w:ascii="Menlo" w:eastAsia="Times New Roman" w:hAnsi="Menlo" w:cs="Menlo"/>
          <w:color w:val="FFC600"/>
          <w:sz w:val="18"/>
          <w:szCs w:val="18"/>
        </w:rPr>
        <w:t>Contact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contact</w:t>
      </w:r>
      <w:r w:rsidRPr="00B847D4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7B87F90F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847D4">
        <w:rPr>
          <w:rFonts w:ascii="Menlo" w:eastAsia="Times New Roman" w:hAnsi="Menlo" w:cs="Menlo"/>
          <w:color w:val="FFC600"/>
          <w:sz w:val="18"/>
          <w:szCs w:val="18"/>
        </w:rPr>
        <w:t>boolean</w:t>
      </w:r>
      <w:proofErr w:type="spellEnd"/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didAdd</w:t>
      </w:r>
      <w:proofErr w:type="spellEnd"/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gramStart"/>
      <w:r w:rsidRPr="00B847D4">
        <w:rPr>
          <w:rFonts w:ascii="Menlo" w:eastAsia="Times New Roman" w:hAnsi="Menlo" w:cs="Menlo"/>
          <w:color w:val="FF628C"/>
          <w:sz w:val="18"/>
          <w:szCs w:val="18"/>
        </w:rPr>
        <w:t>false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;</w:t>
      </w:r>
      <w:proofErr w:type="gramEnd"/>
    </w:p>
    <w:p w14:paraId="2A6ABB9F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</w:p>
    <w:p w14:paraId="5BAC9050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(</w:t>
      </w:r>
      <w:proofErr w:type="spellStart"/>
      <w:proofErr w:type="gramStart"/>
      <w:r w:rsidRPr="00B847D4">
        <w:rPr>
          <w:rFonts w:ascii="Menlo" w:eastAsia="Times New Roman" w:hAnsi="Menlo" w:cs="Menlo"/>
          <w:color w:val="9EFFFF"/>
          <w:sz w:val="18"/>
          <w:szCs w:val="18"/>
        </w:rPr>
        <w:t>list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size</w:t>
      </w:r>
      <w:proofErr w:type="spellEnd"/>
      <w:proofErr w:type="gramEnd"/>
      <w:r w:rsidRPr="00B847D4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==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628C"/>
          <w:sz w:val="18"/>
          <w:szCs w:val="18"/>
        </w:rPr>
        <w:t>0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||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!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contact.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getContactID</w:t>
      </w:r>
      <w:r w:rsidRPr="00B847D4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equalsIgnoreCase</w:t>
      </w:r>
      <w:r w:rsidRPr="00B847D4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contact.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getContactID</w:t>
      </w:r>
      <w:r w:rsidRPr="00B847D4">
        <w:rPr>
          <w:rFonts w:ascii="Menlo" w:eastAsia="Times New Roman" w:hAnsi="Menlo" w:cs="Menlo"/>
          <w:color w:val="FFEE80"/>
          <w:sz w:val="18"/>
          <w:szCs w:val="18"/>
        </w:rPr>
        <w:t>())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062926D5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</w:t>
      </w:r>
      <w:proofErr w:type="spellStart"/>
      <w:r w:rsidRPr="00B847D4">
        <w:rPr>
          <w:rFonts w:ascii="Menlo" w:eastAsia="Times New Roman" w:hAnsi="Menlo" w:cs="Menlo"/>
          <w:color w:val="9EFFFF"/>
          <w:sz w:val="18"/>
          <w:szCs w:val="18"/>
        </w:rPr>
        <w:t>list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add</w:t>
      </w:r>
      <w:proofErr w:type="spellEnd"/>
      <w:r w:rsidRPr="00B847D4">
        <w:rPr>
          <w:rFonts w:ascii="Menlo" w:eastAsia="Times New Roman" w:hAnsi="Menlo" w:cs="Menlo"/>
          <w:color w:val="FFEE80"/>
          <w:sz w:val="18"/>
          <w:szCs w:val="18"/>
        </w:rPr>
        <w:t>(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contact</w:t>
      </w:r>
      <w:proofErr w:type="gramStart"/>
      <w:r w:rsidRPr="00B847D4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;</w:t>
      </w:r>
      <w:proofErr w:type="gramEnd"/>
    </w:p>
    <w:p w14:paraId="73C35DB7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</w:t>
      </w:r>
      <w:proofErr w:type="spell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didAdd</w:t>
      </w:r>
      <w:proofErr w:type="spellEnd"/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gramStart"/>
      <w:r w:rsidRPr="00B847D4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;</w:t>
      </w:r>
      <w:proofErr w:type="gramEnd"/>
    </w:p>
    <w:p w14:paraId="28EF395B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}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7C7825E8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for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Contact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gram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t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:</w:t>
      </w:r>
      <w:proofErr w:type="gramEnd"/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list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28532AEC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   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(</w:t>
      </w:r>
      <w:proofErr w:type="spellStart"/>
      <w:proofErr w:type="gramStart"/>
      <w:r w:rsidRPr="00B847D4">
        <w:rPr>
          <w:rFonts w:ascii="Menlo" w:eastAsia="Times New Roman" w:hAnsi="Menlo" w:cs="Menlo"/>
          <w:color w:val="E1EFFF"/>
          <w:sz w:val="18"/>
          <w:szCs w:val="18"/>
        </w:rPr>
        <w:t>contact.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getContactID</w:t>
      </w:r>
      <w:proofErr w:type="spellEnd"/>
      <w:proofErr w:type="gramEnd"/>
      <w:r w:rsidRPr="00B847D4">
        <w:rPr>
          <w:rFonts w:ascii="Menlo" w:eastAsia="Times New Roman" w:hAnsi="Menlo" w:cs="Menlo"/>
          <w:color w:val="FFEE80"/>
          <w:sz w:val="18"/>
          <w:szCs w:val="18"/>
        </w:rPr>
        <w:t>()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proofErr w:type="spellStart"/>
      <w:r w:rsidRPr="00B847D4">
        <w:rPr>
          <w:rFonts w:ascii="Menlo" w:eastAsia="Times New Roman" w:hAnsi="Menlo" w:cs="Menlo"/>
          <w:color w:val="FFC600"/>
          <w:sz w:val="18"/>
          <w:szCs w:val="18"/>
        </w:rPr>
        <w:t>equalsIgnoreCase</w:t>
      </w:r>
      <w:proofErr w:type="spellEnd"/>
      <w:r w:rsidRPr="00B847D4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t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getContactID</w:t>
      </w:r>
      <w:proofErr w:type="spellEnd"/>
      <w:r w:rsidRPr="00B847D4">
        <w:rPr>
          <w:rFonts w:ascii="Menlo" w:eastAsia="Times New Roman" w:hAnsi="Menlo" w:cs="Menlo"/>
          <w:color w:val="FFEE80"/>
          <w:sz w:val="18"/>
          <w:szCs w:val="18"/>
        </w:rPr>
        <w:t>())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{</w:t>
      </w:r>
    </w:p>
    <w:p w14:paraId="19A259F5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       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return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proofErr w:type="gram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didAdd</w:t>
      </w:r>
      <w:proofErr w:type="spellEnd"/>
      <w:r w:rsidRPr="00B847D4">
        <w:rPr>
          <w:rFonts w:ascii="Menlo" w:eastAsia="Times New Roman" w:hAnsi="Menlo" w:cs="Menlo"/>
          <w:color w:val="E1EFFF"/>
          <w:sz w:val="18"/>
          <w:szCs w:val="18"/>
        </w:rPr>
        <w:t>;</w:t>
      </w:r>
      <w:proofErr w:type="gramEnd"/>
    </w:p>
    <w:p w14:paraId="0461C4A7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   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35C1FA6F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   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6DB13DE7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43A0AEFE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proofErr w:type="spellStart"/>
      <w:r w:rsidRPr="00B847D4">
        <w:rPr>
          <w:rFonts w:ascii="Menlo" w:eastAsia="Times New Roman" w:hAnsi="Menlo" w:cs="Menlo"/>
          <w:color w:val="FFC600"/>
          <w:sz w:val="18"/>
          <w:szCs w:val="18"/>
        </w:rPr>
        <w:t>System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>out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.</w:t>
      </w:r>
      <w:r w:rsidRPr="00B847D4">
        <w:rPr>
          <w:rFonts w:ascii="Menlo" w:eastAsia="Times New Roman" w:hAnsi="Menlo" w:cs="Menlo"/>
          <w:color w:val="FFC600"/>
          <w:sz w:val="18"/>
          <w:szCs w:val="18"/>
        </w:rPr>
        <w:t>println</w:t>
      </w:r>
      <w:proofErr w:type="spellEnd"/>
      <w:r w:rsidRPr="00B847D4">
        <w:rPr>
          <w:rFonts w:ascii="Menlo" w:eastAsia="Times New Roman" w:hAnsi="Menlo" w:cs="Menlo"/>
          <w:color w:val="FFEE80"/>
          <w:sz w:val="18"/>
          <w:szCs w:val="18"/>
        </w:rPr>
        <w:t>(</w:t>
      </w:r>
      <w:proofErr w:type="spell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didAdd</w:t>
      </w:r>
      <w:proofErr w:type="spellEnd"/>
      <w:proofErr w:type="gramStart"/>
      <w:r w:rsidRPr="00B847D4">
        <w:rPr>
          <w:rFonts w:ascii="Menlo" w:eastAsia="Times New Roman" w:hAnsi="Menlo" w:cs="Menlo"/>
          <w:color w:val="FFEE80"/>
          <w:sz w:val="18"/>
          <w:szCs w:val="18"/>
        </w:rPr>
        <w:t>)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;</w:t>
      </w:r>
      <w:proofErr w:type="gramEnd"/>
    </w:p>
    <w:p w14:paraId="06662BA8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    </w:t>
      </w:r>
      <w:r w:rsidRPr="00B847D4">
        <w:rPr>
          <w:rFonts w:ascii="Menlo" w:eastAsia="Times New Roman" w:hAnsi="Menlo" w:cs="Menlo"/>
          <w:color w:val="FF9D00"/>
          <w:sz w:val="18"/>
          <w:szCs w:val="18"/>
        </w:rPr>
        <w:t>return</w:t>
      </w: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proofErr w:type="spellStart"/>
      <w:proofErr w:type="gramStart"/>
      <w:r w:rsidRPr="00B847D4">
        <w:rPr>
          <w:rFonts w:ascii="Menlo" w:eastAsia="Times New Roman" w:hAnsi="Menlo" w:cs="Menlo"/>
          <w:color w:val="FFFFFF"/>
          <w:sz w:val="18"/>
          <w:szCs w:val="18"/>
        </w:rPr>
        <w:t>didAdd</w:t>
      </w:r>
      <w:proofErr w:type="spellEnd"/>
      <w:r w:rsidRPr="00B847D4">
        <w:rPr>
          <w:rFonts w:ascii="Menlo" w:eastAsia="Times New Roman" w:hAnsi="Menlo" w:cs="Menlo"/>
          <w:color w:val="E1EFFF"/>
          <w:sz w:val="18"/>
          <w:szCs w:val="18"/>
        </w:rPr>
        <w:t>;</w:t>
      </w:r>
      <w:proofErr w:type="gramEnd"/>
    </w:p>
    <w:p w14:paraId="18A5764B" w14:textId="77777777" w:rsidR="00B847D4" w:rsidRPr="00B847D4" w:rsidRDefault="00B847D4" w:rsidP="00B847D4">
      <w:pPr>
        <w:shd w:val="clear" w:color="auto" w:fill="193549"/>
        <w:suppressAutoHyphens w:val="0"/>
        <w:spacing w:line="270" w:lineRule="atLeast"/>
        <w:contextualSpacing w:val="0"/>
        <w:rPr>
          <w:rFonts w:ascii="Menlo" w:eastAsia="Times New Roman" w:hAnsi="Menlo" w:cs="Menlo"/>
          <w:color w:val="FFFFFF"/>
          <w:sz w:val="18"/>
          <w:szCs w:val="18"/>
        </w:rPr>
      </w:pPr>
      <w:r w:rsidRPr="00B847D4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B847D4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53297A0F" w14:textId="77777777" w:rsidR="00A27416" w:rsidRDefault="00A27416" w:rsidP="00B847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425FFE" w14:textId="0AFF4A20" w:rsidR="005A11BD" w:rsidRDefault="005A11BD" w:rsidP="00B847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monitor the size of the project and the time it takes to run a process. </w:t>
      </w:r>
    </w:p>
    <w:p w14:paraId="5C1F4B31" w14:textId="0192AD37" w:rsidR="005A11BD" w:rsidRDefault="005A11BD" w:rsidP="005A11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66D09" wp14:editId="77C5A3A0">
            <wp:extent cx="2253341" cy="228600"/>
            <wp:effectExtent l="0" t="0" r="0" b="0"/>
            <wp:docPr id="620314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14192" name="Picture 6203141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16" cy="2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FE461" wp14:editId="1EE932A9">
            <wp:extent cx="3048000" cy="498882"/>
            <wp:effectExtent l="0" t="0" r="0" b="0"/>
            <wp:docPr id="646430681" name="Picture 1" descr="A blue fabric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0681" name="Picture 1" descr="A blue fabric with whit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69" cy="5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45D0" w14:textId="41517526" w:rsidR="005A11BD" w:rsidRDefault="00687E4E" w:rsidP="00C16B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forms of testing software exist, and one cannot always be certain that a single form of testing will provide enough coverage and assurance. Therefore, for Project One, I conducted four different types of tests. Unit Testing, Functionality Testing, </w:t>
      </w:r>
      <w:r w:rsidR="00C16BBD">
        <w:rPr>
          <w:rFonts w:ascii="Times New Roman" w:hAnsi="Times New Roman" w:cs="Times New Roman"/>
          <w:sz w:val="24"/>
          <w:szCs w:val="24"/>
        </w:rPr>
        <w:t xml:space="preserve">Compilation Testing </w:t>
      </w:r>
      <w:r>
        <w:rPr>
          <w:rFonts w:ascii="Times New Roman" w:hAnsi="Times New Roman" w:cs="Times New Roman"/>
          <w:sz w:val="24"/>
          <w:szCs w:val="24"/>
        </w:rPr>
        <w:t xml:space="preserve">and Performance Testing. </w:t>
      </w:r>
      <w:r w:rsidR="00C16BBD">
        <w:rPr>
          <w:rFonts w:ascii="Times New Roman" w:hAnsi="Times New Roman" w:cs="Times New Roman"/>
          <w:sz w:val="24"/>
          <w:szCs w:val="24"/>
        </w:rPr>
        <w:t>Unit testing allow</w:t>
      </w:r>
      <w:r w:rsidR="00653D2E">
        <w:rPr>
          <w:rFonts w:ascii="Times New Roman" w:hAnsi="Times New Roman" w:cs="Times New Roman"/>
          <w:sz w:val="24"/>
          <w:szCs w:val="24"/>
        </w:rPr>
        <w:t xml:space="preserve">ed me </w:t>
      </w:r>
      <w:r w:rsidR="00C16BBD">
        <w:rPr>
          <w:rFonts w:ascii="Times New Roman" w:hAnsi="Times New Roman" w:cs="Times New Roman"/>
          <w:sz w:val="24"/>
          <w:szCs w:val="24"/>
        </w:rPr>
        <w:t>to test individual functions, classes, and methods.</w:t>
      </w:r>
      <w:r w:rsidR="00653D2E">
        <w:rPr>
          <w:rFonts w:ascii="Times New Roman" w:hAnsi="Times New Roman" w:cs="Times New Roman"/>
          <w:sz w:val="24"/>
          <w:szCs w:val="24"/>
        </w:rPr>
        <w:t xml:space="preserve"> </w:t>
      </w:r>
      <w:r w:rsidR="00C16BBD">
        <w:rPr>
          <w:rFonts w:ascii="Times New Roman" w:hAnsi="Times New Roman" w:cs="Times New Roman"/>
          <w:sz w:val="24"/>
          <w:szCs w:val="24"/>
        </w:rPr>
        <w:lastRenderedPageBreak/>
        <w:t xml:space="preserve">Functionality Testing </w:t>
      </w:r>
      <w:r w:rsidR="00653D2E">
        <w:rPr>
          <w:rFonts w:ascii="Times New Roman" w:hAnsi="Times New Roman" w:cs="Times New Roman"/>
          <w:sz w:val="24"/>
          <w:szCs w:val="24"/>
        </w:rPr>
        <w:t>allowed me to test</w:t>
      </w:r>
      <w:r w:rsidR="00C16BBD">
        <w:rPr>
          <w:rFonts w:ascii="Times New Roman" w:hAnsi="Times New Roman" w:cs="Times New Roman"/>
          <w:sz w:val="24"/>
          <w:szCs w:val="24"/>
        </w:rPr>
        <w:t xml:space="preserve"> an entire process, </w:t>
      </w:r>
      <w:r w:rsidR="00653D2E">
        <w:rPr>
          <w:rFonts w:ascii="Times New Roman" w:hAnsi="Times New Roman" w:cs="Times New Roman"/>
          <w:sz w:val="24"/>
          <w:szCs w:val="24"/>
        </w:rPr>
        <w:t xml:space="preserve">such as adding and deleting objects. </w:t>
      </w:r>
      <w:r w:rsidR="00C16BBD">
        <w:rPr>
          <w:rFonts w:ascii="Times New Roman" w:hAnsi="Times New Roman" w:cs="Times New Roman"/>
          <w:sz w:val="24"/>
          <w:szCs w:val="24"/>
        </w:rPr>
        <w:t xml:space="preserve">Compilation Testing tests for compilation errors and ensures variables are not misspelled or misused. </w:t>
      </w:r>
      <w:r w:rsidR="00653D2E">
        <w:rPr>
          <w:rFonts w:ascii="Times New Roman" w:hAnsi="Times New Roman" w:cs="Times New Roman"/>
          <w:sz w:val="24"/>
          <w:szCs w:val="24"/>
        </w:rPr>
        <w:t xml:space="preserve">The last form of testing I used was Performance Testing. </w:t>
      </w:r>
      <w:r w:rsidR="00CB6614">
        <w:rPr>
          <w:rFonts w:ascii="Times New Roman" w:hAnsi="Times New Roman" w:cs="Times New Roman"/>
          <w:sz w:val="24"/>
          <w:szCs w:val="24"/>
        </w:rPr>
        <w:t>I monitored the size of the project and the time taken to compile it. Examples of testing I did not use are Load Testing, Security Testing, and Compatibility Testing. Load Testing exerts a large demand on the software to monitor its performance. Security Testing identifies vulnerabilities and risks that could affect the user or software. Lastly, Compatibility Testing ensure</w:t>
      </w:r>
      <w:r w:rsidR="00254184">
        <w:rPr>
          <w:rFonts w:ascii="Times New Roman" w:hAnsi="Times New Roman" w:cs="Times New Roman"/>
          <w:sz w:val="24"/>
          <w:szCs w:val="24"/>
        </w:rPr>
        <w:t>s</w:t>
      </w:r>
      <w:r w:rsidR="00CB6614">
        <w:rPr>
          <w:rFonts w:ascii="Times New Roman" w:hAnsi="Times New Roman" w:cs="Times New Roman"/>
          <w:sz w:val="24"/>
          <w:szCs w:val="24"/>
        </w:rPr>
        <w:t xml:space="preserve"> the software can operate on different Operating Systems, browsers, or networks. </w:t>
      </w:r>
      <w:r w:rsidR="00254184">
        <w:rPr>
          <w:rFonts w:ascii="Times New Roman" w:hAnsi="Times New Roman" w:cs="Times New Roman"/>
          <w:sz w:val="24"/>
          <w:szCs w:val="24"/>
        </w:rPr>
        <w:t xml:space="preserve">Utilizing numerous test types can help reduce risk and assure quality when deploying software. </w:t>
      </w:r>
    </w:p>
    <w:p w14:paraId="1AEE2F31" w14:textId="3043368A" w:rsidR="000371F9" w:rsidRDefault="00254184" w:rsidP="00254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Testers </w:t>
      </w:r>
      <w:r w:rsidR="003222AA">
        <w:rPr>
          <w:rFonts w:ascii="Times New Roman" w:hAnsi="Times New Roman" w:cs="Times New Roman"/>
          <w:sz w:val="24"/>
          <w:szCs w:val="24"/>
        </w:rPr>
        <w:t>play a vital role in the Software Development Lifecycle. As I worked through Project One, and the course I had to take on an entirely new mindset. I</w:t>
      </w:r>
      <w:r w:rsidR="00B30CA1">
        <w:rPr>
          <w:rFonts w:ascii="Times New Roman" w:hAnsi="Times New Roman" w:cs="Times New Roman"/>
          <w:sz w:val="24"/>
          <w:szCs w:val="24"/>
        </w:rPr>
        <w:t xml:space="preserve"> had to develop a cautious and technical mindset during this course and for Project One to ensure I wrote test cases</w:t>
      </w:r>
      <w:r w:rsidR="000371F9">
        <w:rPr>
          <w:rFonts w:ascii="Times New Roman" w:hAnsi="Times New Roman" w:cs="Times New Roman"/>
          <w:sz w:val="24"/>
          <w:szCs w:val="24"/>
        </w:rPr>
        <w:t xml:space="preserve"> with good coverage</w:t>
      </w:r>
      <w:r w:rsidR="00B30CA1">
        <w:rPr>
          <w:rFonts w:ascii="Times New Roman" w:hAnsi="Times New Roman" w:cs="Times New Roman"/>
          <w:sz w:val="24"/>
          <w:szCs w:val="24"/>
        </w:rPr>
        <w:t xml:space="preserve"> t</w:t>
      </w:r>
      <w:r w:rsidR="00341258">
        <w:rPr>
          <w:rFonts w:ascii="Times New Roman" w:hAnsi="Times New Roman" w:cs="Times New Roman"/>
          <w:sz w:val="24"/>
          <w:szCs w:val="24"/>
        </w:rPr>
        <w:t>hat could identify</w:t>
      </w:r>
      <w:r w:rsidR="0023498B">
        <w:rPr>
          <w:rFonts w:ascii="Times New Roman" w:hAnsi="Times New Roman" w:cs="Times New Roman"/>
          <w:sz w:val="24"/>
          <w:szCs w:val="24"/>
        </w:rPr>
        <w:t xml:space="preserve"> potential</w:t>
      </w:r>
      <w:r w:rsidR="00341258">
        <w:rPr>
          <w:rFonts w:ascii="Times New Roman" w:hAnsi="Times New Roman" w:cs="Times New Roman"/>
          <w:sz w:val="24"/>
          <w:szCs w:val="24"/>
        </w:rPr>
        <w:t xml:space="preserve"> bugs/issues</w:t>
      </w:r>
      <w:r w:rsidR="0023498B">
        <w:rPr>
          <w:rFonts w:ascii="Times New Roman" w:hAnsi="Times New Roman" w:cs="Times New Roman"/>
          <w:sz w:val="24"/>
          <w:szCs w:val="24"/>
        </w:rPr>
        <w:t xml:space="preserve"> and confirm that the requirements were implemented</w:t>
      </w:r>
      <w:r w:rsidR="00341258">
        <w:rPr>
          <w:rFonts w:ascii="Times New Roman" w:hAnsi="Times New Roman" w:cs="Times New Roman"/>
          <w:sz w:val="24"/>
          <w:szCs w:val="24"/>
        </w:rPr>
        <w:t>.</w:t>
      </w:r>
      <w:r w:rsidR="000371F9">
        <w:rPr>
          <w:rFonts w:ascii="Times New Roman" w:hAnsi="Times New Roman" w:cs="Times New Roman"/>
          <w:sz w:val="24"/>
          <w:szCs w:val="24"/>
        </w:rPr>
        <w:t xml:space="preserve"> During this project I took on the role of a developer and the tester, so I knew exactly what the code written was. However, testers do not always </w:t>
      </w:r>
      <w:proofErr w:type="gramStart"/>
      <w:r w:rsidR="000371F9">
        <w:rPr>
          <w:rFonts w:ascii="Times New Roman" w:hAnsi="Times New Roman" w:cs="Times New Roman"/>
          <w:sz w:val="24"/>
          <w:szCs w:val="24"/>
        </w:rPr>
        <w:t>have the opportunity to</w:t>
      </w:r>
      <w:proofErr w:type="gramEnd"/>
      <w:r w:rsidR="000371F9">
        <w:rPr>
          <w:rFonts w:ascii="Times New Roman" w:hAnsi="Times New Roman" w:cs="Times New Roman"/>
          <w:sz w:val="24"/>
          <w:szCs w:val="24"/>
        </w:rPr>
        <w:t xml:space="preserve"> oversee all parts of development. Therefore, testers must be able to read the code and understand the logic and relationships to write proper test cases. </w:t>
      </w:r>
      <w:r w:rsidR="006B5D82">
        <w:rPr>
          <w:rFonts w:ascii="Times New Roman" w:hAnsi="Times New Roman" w:cs="Times New Roman"/>
          <w:sz w:val="24"/>
          <w:szCs w:val="24"/>
        </w:rPr>
        <w:t xml:space="preserve">The snippets above show that I used conditional statements in my </w:t>
      </w:r>
      <w:r w:rsidR="009936B5">
        <w:rPr>
          <w:rFonts w:ascii="Times New Roman" w:hAnsi="Times New Roman" w:cs="Times New Roman"/>
          <w:sz w:val="24"/>
          <w:szCs w:val="24"/>
        </w:rPr>
        <w:t>program. As a tester, I had to understand the conditions to write test cases that could test each condition.</w:t>
      </w:r>
      <w:r w:rsidR="006B5D82">
        <w:rPr>
          <w:rFonts w:ascii="Times New Roman" w:hAnsi="Times New Roman" w:cs="Times New Roman"/>
          <w:sz w:val="24"/>
          <w:szCs w:val="24"/>
        </w:rPr>
        <w:t xml:space="preserve"> </w:t>
      </w:r>
      <w:r w:rsidR="009936B5">
        <w:rPr>
          <w:rFonts w:ascii="Times New Roman" w:hAnsi="Times New Roman" w:cs="Times New Roman"/>
          <w:sz w:val="24"/>
          <w:szCs w:val="24"/>
        </w:rPr>
        <w:t>A tester with a cautious and technical mindset can change the quality and outcome of a project.</w:t>
      </w:r>
    </w:p>
    <w:p w14:paraId="79371A2D" w14:textId="77777777" w:rsidR="000F2B75" w:rsidRDefault="009936B5" w:rsidP="000371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positive or negative bias can affect the quality of software. In elementary </w:t>
      </w:r>
      <w:r w:rsidR="000F2B75">
        <w:rPr>
          <w:rFonts w:ascii="Times New Roman" w:hAnsi="Times New Roman" w:cs="Times New Roman"/>
          <w:sz w:val="24"/>
          <w:szCs w:val="24"/>
        </w:rPr>
        <w:t xml:space="preserve">school,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F2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to grade my assignments or my peer</w:t>
      </w:r>
      <w:r w:rsidR="000F2B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2B75">
        <w:rPr>
          <w:rFonts w:ascii="Times New Roman" w:hAnsi="Times New Roman" w:cs="Times New Roman"/>
          <w:sz w:val="24"/>
          <w:szCs w:val="24"/>
        </w:rPr>
        <w:t xml:space="preserve"> One can imagine what the outcome of that power was. With that being said, I had to approach Project One from an outsider’s perspective. </w:t>
      </w:r>
      <w:r w:rsidR="0023498B">
        <w:rPr>
          <w:rFonts w:ascii="Times New Roman" w:hAnsi="Times New Roman" w:cs="Times New Roman"/>
          <w:sz w:val="24"/>
          <w:szCs w:val="24"/>
        </w:rPr>
        <w:lastRenderedPageBreak/>
        <w:t>As a developer, I get attached to the code I write</w:t>
      </w:r>
      <w:r w:rsidR="000371F9">
        <w:rPr>
          <w:rFonts w:ascii="Times New Roman" w:hAnsi="Times New Roman" w:cs="Times New Roman"/>
          <w:sz w:val="24"/>
          <w:szCs w:val="24"/>
        </w:rPr>
        <w:t xml:space="preserve"> and can become protective of it</w:t>
      </w:r>
      <w:r w:rsidR="0023498B">
        <w:rPr>
          <w:rFonts w:ascii="Times New Roman" w:hAnsi="Times New Roman" w:cs="Times New Roman"/>
          <w:sz w:val="24"/>
          <w:szCs w:val="24"/>
        </w:rPr>
        <w:t xml:space="preserve">. </w:t>
      </w:r>
      <w:r w:rsidR="000F2B75">
        <w:rPr>
          <w:rFonts w:ascii="Times New Roman" w:hAnsi="Times New Roman" w:cs="Times New Roman"/>
          <w:sz w:val="24"/>
          <w:szCs w:val="24"/>
        </w:rPr>
        <w:t>Therefore, a</w:t>
      </w:r>
      <w:r w:rsidR="000371F9">
        <w:rPr>
          <w:rFonts w:ascii="Times New Roman" w:hAnsi="Times New Roman" w:cs="Times New Roman"/>
          <w:sz w:val="24"/>
          <w:szCs w:val="24"/>
        </w:rPr>
        <w:t xml:space="preserve">s </w:t>
      </w:r>
      <w:r w:rsidR="0023498B">
        <w:rPr>
          <w:rFonts w:ascii="Times New Roman" w:hAnsi="Times New Roman" w:cs="Times New Roman"/>
          <w:sz w:val="24"/>
          <w:szCs w:val="24"/>
        </w:rPr>
        <w:t>a tester, I had to keep an open mind and understand that if I found any issues, I</w:t>
      </w:r>
      <w:r w:rsidR="000371F9">
        <w:rPr>
          <w:rFonts w:ascii="Times New Roman" w:hAnsi="Times New Roman" w:cs="Times New Roman"/>
          <w:sz w:val="24"/>
          <w:szCs w:val="24"/>
        </w:rPr>
        <w:t xml:space="preserve"> would have</w:t>
      </w:r>
      <w:r w:rsidR="0023498B">
        <w:rPr>
          <w:rFonts w:ascii="Times New Roman" w:hAnsi="Times New Roman" w:cs="Times New Roman"/>
          <w:sz w:val="24"/>
          <w:szCs w:val="24"/>
        </w:rPr>
        <w:t xml:space="preserve"> </w:t>
      </w:r>
      <w:r w:rsidR="000371F9">
        <w:rPr>
          <w:rFonts w:ascii="Times New Roman" w:hAnsi="Times New Roman" w:cs="Times New Roman"/>
          <w:sz w:val="24"/>
          <w:szCs w:val="24"/>
        </w:rPr>
        <w:t xml:space="preserve">to </w:t>
      </w:r>
      <w:r w:rsidR="0023498B">
        <w:rPr>
          <w:rFonts w:ascii="Times New Roman" w:hAnsi="Times New Roman" w:cs="Times New Roman"/>
          <w:sz w:val="24"/>
          <w:szCs w:val="24"/>
        </w:rPr>
        <w:t xml:space="preserve">think of a new approach </w:t>
      </w:r>
      <w:r w:rsidR="000F2B75">
        <w:rPr>
          <w:rFonts w:ascii="Times New Roman" w:hAnsi="Times New Roman" w:cs="Times New Roman"/>
          <w:sz w:val="24"/>
          <w:szCs w:val="24"/>
        </w:rPr>
        <w:t>and reevaluate the requirements and</w:t>
      </w:r>
      <w:r w:rsidR="0023498B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A54FF3E" w14:textId="1970229F" w:rsidR="0054467A" w:rsidRPr="00A346DC" w:rsidRDefault="00014E58" w:rsidP="00625A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Companies and stakeholders take on a lot of risk when they employ software development teams. They </w:t>
      </w:r>
      <w:r w:rsidR="00625A94">
        <w:rPr>
          <w:rFonts w:ascii="Times New Roman" w:hAnsi="Times New Roman" w:cs="Times New Roman"/>
          <w:sz w:val="24"/>
          <w:szCs w:val="24"/>
        </w:rPr>
        <w:t>do not always</w:t>
      </w:r>
      <w:r>
        <w:rPr>
          <w:rFonts w:ascii="Times New Roman" w:hAnsi="Times New Roman" w:cs="Times New Roman"/>
          <w:sz w:val="24"/>
          <w:szCs w:val="24"/>
        </w:rPr>
        <w:t xml:space="preserve"> know the </w:t>
      </w:r>
      <w:r w:rsidR="005014EE">
        <w:rPr>
          <w:rFonts w:ascii="Times New Roman" w:hAnsi="Times New Roman" w:cs="Times New Roman"/>
          <w:sz w:val="24"/>
          <w:szCs w:val="24"/>
        </w:rPr>
        <w:t xml:space="preserve">work ethic, </w:t>
      </w:r>
      <w:r>
        <w:rPr>
          <w:rFonts w:ascii="Times New Roman" w:hAnsi="Times New Roman" w:cs="Times New Roman"/>
          <w:sz w:val="24"/>
          <w:szCs w:val="24"/>
        </w:rPr>
        <w:t>morals</w:t>
      </w:r>
      <w:r w:rsidR="005014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motives of the person they hire. </w:t>
      </w:r>
      <w:r w:rsidR="00625A94">
        <w:rPr>
          <w:rFonts w:ascii="Times New Roman" w:hAnsi="Times New Roman" w:cs="Times New Roman"/>
          <w:sz w:val="24"/>
          <w:szCs w:val="24"/>
        </w:rPr>
        <w:t>A software engineer</w:t>
      </w:r>
      <w:r w:rsidR="005014EE">
        <w:rPr>
          <w:rFonts w:ascii="Times New Roman" w:hAnsi="Times New Roman" w:cs="Times New Roman"/>
          <w:sz w:val="24"/>
          <w:szCs w:val="24"/>
        </w:rPr>
        <w:t xml:space="preserve"> can produce defective and vulnerable</w:t>
      </w:r>
      <w:r w:rsidR="00021C62">
        <w:rPr>
          <w:rFonts w:ascii="Times New Roman" w:hAnsi="Times New Roman" w:cs="Times New Roman"/>
          <w:sz w:val="24"/>
          <w:szCs w:val="24"/>
        </w:rPr>
        <w:t xml:space="preserve"> software </w:t>
      </w:r>
      <w:r w:rsidR="005014EE">
        <w:rPr>
          <w:rFonts w:ascii="Times New Roman" w:hAnsi="Times New Roman" w:cs="Times New Roman"/>
          <w:sz w:val="24"/>
          <w:szCs w:val="24"/>
        </w:rPr>
        <w:t xml:space="preserve">that </w:t>
      </w:r>
      <w:r w:rsidR="00021C62">
        <w:rPr>
          <w:rFonts w:ascii="Times New Roman" w:hAnsi="Times New Roman" w:cs="Times New Roman"/>
          <w:sz w:val="24"/>
          <w:szCs w:val="24"/>
        </w:rPr>
        <w:t>c</w:t>
      </w:r>
      <w:r w:rsidR="005014EE">
        <w:rPr>
          <w:rFonts w:ascii="Times New Roman" w:hAnsi="Times New Roman" w:cs="Times New Roman"/>
          <w:sz w:val="24"/>
          <w:szCs w:val="24"/>
        </w:rPr>
        <w:t>an</w:t>
      </w:r>
      <w:r w:rsidR="00021C62">
        <w:rPr>
          <w:rFonts w:ascii="Times New Roman" w:hAnsi="Times New Roman" w:cs="Times New Roman"/>
          <w:sz w:val="24"/>
          <w:szCs w:val="24"/>
        </w:rPr>
        <w:t xml:space="preserve"> cause a company and its customers to be at risk of attacks, data leaks/theft, damage to reputation, and financial losses. </w:t>
      </w:r>
      <w:r w:rsidR="005014EE">
        <w:rPr>
          <w:rFonts w:ascii="Times New Roman" w:hAnsi="Times New Roman" w:cs="Times New Roman"/>
          <w:sz w:val="24"/>
          <w:szCs w:val="24"/>
        </w:rPr>
        <w:t>Software engineers may not always know</w:t>
      </w:r>
      <w:r w:rsidR="00625A94">
        <w:rPr>
          <w:rFonts w:ascii="Times New Roman" w:hAnsi="Times New Roman" w:cs="Times New Roman"/>
          <w:sz w:val="24"/>
          <w:szCs w:val="24"/>
        </w:rPr>
        <w:t xml:space="preserve"> they are creating vulnerabilities, but some do this knowingly and maliciously. </w:t>
      </w:r>
      <w:r w:rsidR="00021C62">
        <w:rPr>
          <w:rFonts w:ascii="Times New Roman" w:hAnsi="Times New Roman" w:cs="Times New Roman"/>
          <w:sz w:val="24"/>
          <w:szCs w:val="24"/>
        </w:rPr>
        <w:t>Therefore,</w:t>
      </w:r>
      <w:r w:rsidR="005014EE">
        <w:rPr>
          <w:rFonts w:ascii="Times New Roman" w:hAnsi="Times New Roman" w:cs="Times New Roman"/>
          <w:sz w:val="24"/>
          <w:szCs w:val="24"/>
        </w:rPr>
        <w:t xml:space="preserve"> </w:t>
      </w:r>
      <w:r w:rsidR="00625A94">
        <w:rPr>
          <w:rFonts w:ascii="Times New Roman" w:hAnsi="Times New Roman" w:cs="Times New Roman"/>
          <w:sz w:val="24"/>
          <w:szCs w:val="24"/>
        </w:rPr>
        <w:t xml:space="preserve">software engineers must remember to follow best practices, stay </w:t>
      </w:r>
      <w:r w:rsidR="00021C62">
        <w:rPr>
          <w:rFonts w:ascii="Times New Roman" w:hAnsi="Times New Roman" w:cs="Times New Roman"/>
          <w:sz w:val="24"/>
          <w:szCs w:val="24"/>
        </w:rPr>
        <w:t>discipline</w:t>
      </w:r>
      <w:r w:rsidR="00625A94">
        <w:rPr>
          <w:rFonts w:ascii="Times New Roman" w:hAnsi="Times New Roman" w:cs="Times New Roman"/>
          <w:sz w:val="24"/>
          <w:szCs w:val="24"/>
        </w:rPr>
        <w:t>d,</w:t>
      </w:r>
      <w:r w:rsidR="00021C62">
        <w:rPr>
          <w:rFonts w:ascii="Times New Roman" w:hAnsi="Times New Roman" w:cs="Times New Roman"/>
          <w:sz w:val="24"/>
          <w:szCs w:val="24"/>
        </w:rPr>
        <w:t xml:space="preserve"> and </w:t>
      </w:r>
      <w:r w:rsidR="00625A94">
        <w:rPr>
          <w:rFonts w:ascii="Times New Roman" w:hAnsi="Times New Roman" w:cs="Times New Roman"/>
          <w:sz w:val="24"/>
          <w:szCs w:val="24"/>
        </w:rPr>
        <w:t xml:space="preserve">be </w:t>
      </w:r>
      <w:r w:rsidR="00021C62">
        <w:rPr>
          <w:rFonts w:ascii="Times New Roman" w:hAnsi="Times New Roman" w:cs="Times New Roman"/>
          <w:sz w:val="24"/>
          <w:szCs w:val="24"/>
        </w:rPr>
        <w:t>commit</w:t>
      </w:r>
      <w:r w:rsidR="00625A94">
        <w:rPr>
          <w:rFonts w:ascii="Times New Roman" w:hAnsi="Times New Roman" w:cs="Times New Roman"/>
          <w:sz w:val="24"/>
          <w:szCs w:val="24"/>
        </w:rPr>
        <w:t xml:space="preserve">ted to </w:t>
      </w:r>
      <w:r w:rsidR="005014EE">
        <w:rPr>
          <w:rFonts w:ascii="Times New Roman" w:hAnsi="Times New Roman" w:cs="Times New Roman"/>
          <w:sz w:val="24"/>
          <w:szCs w:val="24"/>
        </w:rPr>
        <w:t xml:space="preserve">producing quality </w:t>
      </w:r>
      <w:r w:rsidR="00625A94">
        <w:rPr>
          <w:rFonts w:ascii="Times New Roman" w:hAnsi="Times New Roman" w:cs="Times New Roman"/>
          <w:sz w:val="24"/>
          <w:szCs w:val="24"/>
        </w:rPr>
        <w:t xml:space="preserve">test cases and </w:t>
      </w:r>
      <w:r w:rsidR="005014EE">
        <w:rPr>
          <w:rFonts w:ascii="Times New Roman" w:hAnsi="Times New Roman" w:cs="Times New Roman"/>
          <w:sz w:val="24"/>
          <w:szCs w:val="24"/>
        </w:rPr>
        <w:t xml:space="preserve">software. </w:t>
      </w:r>
      <w:r w:rsidR="00021C62">
        <w:rPr>
          <w:rFonts w:ascii="Times New Roman" w:hAnsi="Times New Roman" w:cs="Times New Roman"/>
          <w:sz w:val="24"/>
          <w:szCs w:val="24"/>
        </w:rPr>
        <w:t xml:space="preserve"> </w:t>
      </w:r>
      <w:r w:rsidR="00625A94">
        <w:rPr>
          <w:rFonts w:ascii="Times New Roman" w:hAnsi="Times New Roman" w:cs="Times New Roman"/>
          <w:sz w:val="24"/>
          <w:szCs w:val="24"/>
        </w:rPr>
        <w:t xml:space="preserve">These are just a handful of reasons why testing is vital to the Software Development Lifecycle (SDLC). </w:t>
      </w:r>
    </w:p>
    <w:sectPr w:rsidR="0054467A" w:rsidRPr="00A346DC" w:rsidSect="00C518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E83B" w14:textId="77777777" w:rsidR="00604F12" w:rsidRDefault="00604F12" w:rsidP="00CD1368">
      <w:r>
        <w:separator/>
      </w:r>
    </w:p>
  </w:endnote>
  <w:endnote w:type="continuationSeparator" w:id="0">
    <w:p w14:paraId="126EE756" w14:textId="77777777" w:rsidR="00604F12" w:rsidRDefault="00604F12" w:rsidP="00CD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7468" w14:textId="77777777" w:rsidR="00604F12" w:rsidRDefault="00604F12" w:rsidP="00CD1368">
      <w:r>
        <w:separator/>
      </w:r>
    </w:p>
  </w:footnote>
  <w:footnote w:type="continuationSeparator" w:id="0">
    <w:p w14:paraId="4F54E80D" w14:textId="77777777" w:rsidR="00604F12" w:rsidRDefault="00604F12" w:rsidP="00CD1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2970"/>
      <w:docPartObj>
        <w:docPartGallery w:val="Page Numbers (Top of Page)"/>
        <w:docPartUnique/>
      </w:docPartObj>
    </w:sdtPr>
    <w:sdtEndPr>
      <w:rPr>
        <w:rFonts w:cs="Times New Roman"/>
        <w:szCs w:val="24"/>
      </w:rPr>
    </w:sdtEndPr>
    <w:sdtContent>
      <w:p w14:paraId="565FB276" w14:textId="77777777" w:rsidR="00B1105F" w:rsidRDefault="00CD1368" w:rsidP="00CD1368">
        <w:pPr>
          <w:pStyle w:val="Header"/>
          <w:spacing w:after="200"/>
          <w:jc w:val="center"/>
        </w:pPr>
        <w:r w:rsidRPr="00085B81">
          <w:rPr>
            <w:noProof/>
          </w:rPr>
          <w:drawing>
            <wp:inline distT="0" distB="0" distL="0" distR="0" wp14:anchorId="5A8FDFB5" wp14:editId="5C861432">
              <wp:extent cx="1104900" cy="476250"/>
              <wp:effectExtent l="0" t="0" r="0" b="0"/>
              <wp:docPr id="1" name="Graphic 1" descr="SNHU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raphic 1" descr="SNHU logo"/>
                      <pic:cNvPicPr/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4900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626"/>
    <w:multiLevelType w:val="hybridMultilevel"/>
    <w:tmpl w:val="B20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A1CFB"/>
    <w:multiLevelType w:val="hybridMultilevel"/>
    <w:tmpl w:val="6B34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30716"/>
    <w:multiLevelType w:val="hybridMultilevel"/>
    <w:tmpl w:val="8F763BBC"/>
    <w:lvl w:ilvl="0" w:tplc="F8102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03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2A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27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7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C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41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1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A5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2DDB"/>
    <w:multiLevelType w:val="multilevel"/>
    <w:tmpl w:val="CD50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04D3D"/>
    <w:multiLevelType w:val="hybridMultilevel"/>
    <w:tmpl w:val="BA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00912">
    <w:abstractNumId w:val="2"/>
  </w:num>
  <w:num w:numId="2" w16cid:durableId="935407718">
    <w:abstractNumId w:val="4"/>
  </w:num>
  <w:num w:numId="3" w16cid:durableId="1999768998">
    <w:abstractNumId w:val="3"/>
  </w:num>
  <w:num w:numId="4" w16cid:durableId="1899587914">
    <w:abstractNumId w:val="0"/>
  </w:num>
  <w:num w:numId="5" w16cid:durableId="11584970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C7"/>
    <w:rsid w:val="00014E58"/>
    <w:rsid w:val="00021C62"/>
    <w:rsid w:val="00032BC6"/>
    <w:rsid w:val="000371F9"/>
    <w:rsid w:val="00081C1C"/>
    <w:rsid w:val="000D4D06"/>
    <w:rsid w:val="000F2B75"/>
    <w:rsid w:val="000F36E6"/>
    <w:rsid w:val="001A5A41"/>
    <w:rsid w:val="0020504A"/>
    <w:rsid w:val="00213925"/>
    <w:rsid w:val="002176C7"/>
    <w:rsid w:val="0022574A"/>
    <w:rsid w:val="0023498B"/>
    <w:rsid w:val="00254184"/>
    <w:rsid w:val="00272441"/>
    <w:rsid w:val="00273595"/>
    <w:rsid w:val="00297465"/>
    <w:rsid w:val="002B4758"/>
    <w:rsid w:val="002D36D0"/>
    <w:rsid w:val="00303F06"/>
    <w:rsid w:val="003120F9"/>
    <w:rsid w:val="003222AA"/>
    <w:rsid w:val="00341258"/>
    <w:rsid w:val="0034452C"/>
    <w:rsid w:val="00362020"/>
    <w:rsid w:val="0039413F"/>
    <w:rsid w:val="003A49BF"/>
    <w:rsid w:val="003D04FA"/>
    <w:rsid w:val="003F30B4"/>
    <w:rsid w:val="00415FC1"/>
    <w:rsid w:val="0045328F"/>
    <w:rsid w:val="0047284F"/>
    <w:rsid w:val="0047450B"/>
    <w:rsid w:val="004C0C38"/>
    <w:rsid w:val="005014EE"/>
    <w:rsid w:val="0054467A"/>
    <w:rsid w:val="00566BBE"/>
    <w:rsid w:val="005A11BD"/>
    <w:rsid w:val="005B01CA"/>
    <w:rsid w:val="005E618F"/>
    <w:rsid w:val="00604F12"/>
    <w:rsid w:val="006244AB"/>
    <w:rsid w:val="00624864"/>
    <w:rsid w:val="00625A94"/>
    <w:rsid w:val="00653D2E"/>
    <w:rsid w:val="0067780D"/>
    <w:rsid w:val="00682B06"/>
    <w:rsid w:val="00687E4E"/>
    <w:rsid w:val="006B5D82"/>
    <w:rsid w:val="00750C50"/>
    <w:rsid w:val="00775C19"/>
    <w:rsid w:val="007F088A"/>
    <w:rsid w:val="008040F3"/>
    <w:rsid w:val="00893E89"/>
    <w:rsid w:val="008B5198"/>
    <w:rsid w:val="008D6F9E"/>
    <w:rsid w:val="008F2B48"/>
    <w:rsid w:val="009007DC"/>
    <w:rsid w:val="0093077D"/>
    <w:rsid w:val="009635A3"/>
    <w:rsid w:val="00987AE5"/>
    <w:rsid w:val="009936B5"/>
    <w:rsid w:val="009A41BA"/>
    <w:rsid w:val="00A27416"/>
    <w:rsid w:val="00A34012"/>
    <w:rsid w:val="00A346DC"/>
    <w:rsid w:val="00A47DC0"/>
    <w:rsid w:val="00A86189"/>
    <w:rsid w:val="00AD3B02"/>
    <w:rsid w:val="00B10BE4"/>
    <w:rsid w:val="00B14377"/>
    <w:rsid w:val="00B15E61"/>
    <w:rsid w:val="00B30CA1"/>
    <w:rsid w:val="00B847D4"/>
    <w:rsid w:val="00BE3E13"/>
    <w:rsid w:val="00BF3D91"/>
    <w:rsid w:val="00BF5B09"/>
    <w:rsid w:val="00C0F0BD"/>
    <w:rsid w:val="00C16BBD"/>
    <w:rsid w:val="00C3218C"/>
    <w:rsid w:val="00C94812"/>
    <w:rsid w:val="00CA0CB8"/>
    <w:rsid w:val="00CB6614"/>
    <w:rsid w:val="00CD1368"/>
    <w:rsid w:val="00CE69B0"/>
    <w:rsid w:val="00CF66F8"/>
    <w:rsid w:val="00D47ADE"/>
    <w:rsid w:val="00DC61FF"/>
    <w:rsid w:val="00DD0E72"/>
    <w:rsid w:val="00DD14E2"/>
    <w:rsid w:val="00E02A8B"/>
    <w:rsid w:val="00E03031"/>
    <w:rsid w:val="00E31D2B"/>
    <w:rsid w:val="00E334DD"/>
    <w:rsid w:val="00E949A9"/>
    <w:rsid w:val="00FD4E7D"/>
    <w:rsid w:val="00FE5F45"/>
    <w:rsid w:val="01157E85"/>
    <w:rsid w:val="024E6B7A"/>
    <w:rsid w:val="026FBD09"/>
    <w:rsid w:val="035555B0"/>
    <w:rsid w:val="037C52A3"/>
    <w:rsid w:val="045B6A95"/>
    <w:rsid w:val="06AAA886"/>
    <w:rsid w:val="0703BBB8"/>
    <w:rsid w:val="0745AFA8"/>
    <w:rsid w:val="077679DC"/>
    <w:rsid w:val="077B6055"/>
    <w:rsid w:val="07C1DE25"/>
    <w:rsid w:val="081FAF1D"/>
    <w:rsid w:val="083F14AA"/>
    <w:rsid w:val="0902B1F2"/>
    <w:rsid w:val="095DAE86"/>
    <w:rsid w:val="09BB7F7E"/>
    <w:rsid w:val="0A0E9E09"/>
    <w:rsid w:val="0A89E10D"/>
    <w:rsid w:val="0B88CAD3"/>
    <w:rsid w:val="0BD8A10A"/>
    <w:rsid w:val="0C25B16E"/>
    <w:rsid w:val="0C9140FB"/>
    <w:rsid w:val="0CB766BF"/>
    <w:rsid w:val="0D2055EB"/>
    <w:rsid w:val="0D5E37DC"/>
    <w:rsid w:val="0F5D5230"/>
    <w:rsid w:val="0FC77487"/>
    <w:rsid w:val="1073A968"/>
    <w:rsid w:val="10F92291"/>
    <w:rsid w:val="123179A4"/>
    <w:rsid w:val="1452AA4E"/>
    <w:rsid w:val="1496724D"/>
    <w:rsid w:val="14F0FF0F"/>
    <w:rsid w:val="17383AED"/>
    <w:rsid w:val="17CE130F"/>
    <w:rsid w:val="18043A4C"/>
    <w:rsid w:val="1847A536"/>
    <w:rsid w:val="195A3990"/>
    <w:rsid w:val="1A62ABFB"/>
    <w:rsid w:val="1B2203B0"/>
    <w:rsid w:val="1CF56200"/>
    <w:rsid w:val="1F8DF7A6"/>
    <w:rsid w:val="22C2FBEF"/>
    <w:rsid w:val="22DD3862"/>
    <w:rsid w:val="243A52D1"/>
    <w:rsid w:val="248C191F"/>
    <w:rsid w:val="24EEF942"/>
    <w:rsid w:val="264AD268"/>
    <w:rsid w:val="265113ED"/>
    <w:rsid w:val="265497B5"/>
    <w:rsid w:val="2A0E6B8A"/>
    <w:rsid w:val="2A6E7D61"/>
    <w:rsid w:val="2BA041A0"/>
    <w:rsid w:val="2C8EDE2A"/>
    <w:rsid w:val="2D78A4B9"/>
    <w:rsid w:val="2E87092B"/>
    <w:rsid w:val="2EE0544E"/>
    <w:rsid w:val="2FCED46A"/>
    <w:rsid w:val="30156FA9"/>
    <w:rsid w:val="307501EE"/>
    <w:rsid w:val="30854A3D"/>
    <w:rsid w:val="30C461E3"/>
    <w:rsid w:val="30FFE238"/>
    <w:rsid w:val="313E1EA4"/>
    <w:rsid w:val="31943B32"/>
    <w:rsid w:val="3648AF5D"/>
    <w:rsid w:val="3AC3D417"/>
    <w:rsid w:val="3B337107"/>
    <w:rsid w:val="3B50EF27"/>
    <w:rsid w:val="3B906DEC"/>
    <w:rsid w:val="3E1813BA"/>
    <w:rsid w:val="3F4C9206"/>
    <w:rsid w:val="408245AA"/>
    <w:rsid w:val="40E86267"/>
    <w:rsid w:val="40E8B493"/>
    <w:rsid w:val="44878FD4"/>
    <w:rsid w:val="47849DC3"/>
    <w:rsid w:val="489ECB43"/>
    <w:rsid w:val="4A840AD9"/>
    <w:rsid w:val="4ABBF8F1"/>
    <w:rsid w:val="4ABC3E85"/>
    <w:rsid w:val="4AC2CD2D"/>
    <w:rsid w:val="4B5C4BF0"/>
    <w:rsid w:val="4BDE295F"/>
    <w:rsid w:val="4CFC26E9"/>
    <w:rsid w:val="4D0F30C1"/>
    <w:rsid w:val="4E0110F0"/>
    <w:rsid w:val="4F4BFC2E"/>
    <w:rsid w:val="4F8B92FC"/>
    <w:rsid w:val="508BD528"/>
    <w:rsid w:val="52575F28"/>
    <w:rsid w:val="5280C072"/>
    <w:rsid w:val="5344C9D8"/>
    <w:rsid w:val="54502352"/>
    <w:rsid w:val="5578139E"/>
    <w:rsid w:val="560988A3"/>
    <w:rsid w:val="56566CDA"/>
    <w:rsid w:val="5739BE44"/>
    <w:rsid w:val="57DACB3F"/>
    <w:rsid w:val="5A00C06C"/>
    <w:rsid w:val="5A946D27"/>
    <w:rsid w:val="5AB5545E"/>
    <w:rsid w:val="5C94B00C"/>
    <w:rsid w:val="5D1BD36E"/>
    <w:rsid w:val="60537430"/>
    <w:rsid w:val="616B41A6"/>
    <w:rsid w:val="621C3E69"/>
    <w:rsid w:val="62B65D7C"/>
    <w:rsid w:val="62CC395D"/>
    <w:rsid w:val="63BC16ED"/>
    <w:rsid w:val="63F664EB"/>
    <w:rsid w:val="64222710"/>
    <w:rsid w:val="646809BE"/>
    <w:rsid w:val="6603DA1F"/>
    <w:rsid w:val="676E5114"/>
    <w:rsid w:val="685C0315"/>
    <w:rsid w:val="697642B5"/>
    <w:rsid w:val="6A0243FC"/>
    <w:rsid w:val="6A84B75C"/>
    <w:rsid w:val="6B9E145D"/>
    <w:rsid w:val="6CBF462F"/>
    <w:rsid w:val="6CE3BFAE"/>
    <w:rsid w:val="6DA136D3"/>
    <w:rsid w:val="6DA77403"/>
    <w:rsid w:val="6FAEEAA3"/>
    <w:rsid w:val="70718580"/>
    <w:rsid w:val="72D39140"/>
    <w:rsid w:val="73155F56"/>
    <w:rsid w:val="73672E96"/>
    <w:rsid w:val="73A92642"/>
    <w:rsid w:val="759096E2"/>
    <w:rsid w:val="768368E5"/>
    <w:rsid w:val="77117CDE"/>
    <w:rsid w:val="7A8CAAC8"/>
    <w:rsid w:val="7AC145C9"/>
    <w:rsid w:val="7D4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063C8"/>
  <w15:chartTrackingRefBased/>
  <w15:docId w15:val="{90B81391-0171-BE43-B323-48AC3B4D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68"/>
    <w:pPr>
      <w:suppressAutoHyphens/>
      <w:spacing w:after="0" w:line="240" w:lineRule="auto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C19"/>
    <w:pPr>
      <w:jc w:val="center"/>
      <w:outlineLvl w:val="0"/>
    </w:pPr>
    <w:rPr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5C19"/>
    <w:pPr>
      <w:jc w:val="left"/>
      <w:outlineLvl w:val="1"/>
    </w:pPr>
    <w:rPr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4F"/>
    <w:pPr>
      <w:outlineLvl w:val="2"/>
    </w:pPr>
    <w:rPr>
      <w:rFonts w:cs="Times New Roman"/>
      <w:b/>
      <w:i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82B06"/>
    <w:pPr>
      <w:outlineLvl w:val="3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19"/>
    <w:rPr>
      <w:rFonts w:eastAsiaTheme="min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C19"/>
    <w:rPr>
      <w:rFonts w:eastAsiaTheme="minorEastAsi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84F"/>
    <w:rPr>
      <w:rFonts w:ascii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B06"/>
    <w:rPr>
      <w:rFonts w:ascii="Times New Roman" w:hAnsi="Times New Roman" w:cs="Times New Roman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2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B0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2B06"/>
    <w:pPr>
      <w:spacing w:before="2880" w:after="1600"/>
      <w:contextualSpacing w:val="0"/>
      <w:jc w:val="center"/>
    </w:pPr>
    <w:rPr>
      <w:rFonts w:cs="Times New Roman"/>
      <w:b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82B06"/>
    <w:rPr>
      <w:rFonts w:ascii="Times New Roman" w:hAnsi="Times New Roman" w:cs="Times New Roman"/>
      <w:b/>
      <w:sz w:val="24"/>
      <w:szCs w:val="24"/>
    </w:rPr>
  </w:style>
  <w:style w:type="paragraph" w:customStyle="1" w:styleId="paragraph">
    <w:name w:val="paragraph"/>
    <w:basedOn w:val="Normal"/>
    <w:rsid w:val="00E31D2B"/>
    <w:pPr>
      <w:suppressAutoHyphens w:val="0"/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E31D2B"/>
  </w:style>
  <w:style w:type="character" w:customStyle="1" w:styleId="eop">
    <w:name w:val="eop"/>
    <w:basedOn w:val="DefaultParagraphFont"/>
    <w:rsid w:val="00E31D2B"/>
  </w:style>
  <w:style w:type="paragraph" w:styleId="Footer">
    <w:name w:val="footer"/>
    <w:basedOn w:val="Normal"/>
    <w:link w:val="FooterChar"/>
    <w:uiPriority w:val="99"/>
    <w:unhideWhenUsed/>
    <w:rsid w:val="00472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84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2B4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csanchez/Library/Group%20Containers/UBF8T346G9.Office/User%20Content.localized/Templates.localized/Short_Essay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8" ma:contentTypeDescription="Create a new document." ma:contentTypeScope="" ma:versionID="2483cae196e50936da2f2a4613fb3612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6516af8cca310c0e54ff77fe6b8614c0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0ef5a5-6b95-457b-b9b8-f707d55e97b0}" ma:internalName="TaxCatchAll" ma:showField="CatchAllData" ma:web="40cc8b17-6277-40d3-adb4-53037ef9c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cc8b17-6277-40d3-adb4-53037ef9c179" xsi:nil="true"/>
    <lcf76f155ced4ddcb4097134ff3c332f xmlns="c534d78a-cb69-4aca-a069-043e1704d47b">
      <Terms xmlns="http://schemas.microsoft.com/office/infopath/2007/PartnerControls"/>
    </lcf76f155ced4ddcb4097134ff3c332f>
    <Comments xmlns="c534d78a-cb69-4aca-a069-043e1704d4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BF0BB-8A44-4D1A-B258-D3A40AF58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4C22D-FDF9-43CB-BE27-CDB6B49AB9AC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86F53B0D-AEF7-4412-A429-1E0301A72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Short_Essay_Template.dotx</Template>
  <TotalTime>426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Sanchez</cp:lastModifiedBy>
  <cp:revision>4</cp:revision>
  <dcterms:created xsi:type="dcterms:W3CDTF">2024-06-29T19:23:00Z</dcterms:created>
  <dcterms:modified xsi:type="dcterms:W3CDTF">2024-06-30T03:58:00Z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0x010100F5CC0A6DD1FA224496921034181E8D3A</vt:lpwstr>
  </property>
</Properties>
</file>